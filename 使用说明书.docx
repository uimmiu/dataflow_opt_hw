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>使用说明书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运行程序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获取项目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将项目下载至本地文件夹。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开发环境搭建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A.新建Module，点击【File-&gt;New-&gt;Module】，选择Java，SDK选择1.8，点击Next。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327275"/>
            <wp:effectExtent l="9525" t="9525" r="19685" b="10160"/>
            <wp:docPr id="126" name="图片 126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截图里有图片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B.输入Module名称后单击Finish</w:t>
      </w:r>
    </w:p>
    <w:p>
      <w:pPr>
        <w:numPr>
          <w:ilvl w:val="0"/>
          <w:numId w:val="0"/>
        </w:numPr>
        <w:jc w:val="both"/>
        <w:rPr>
          <w:rFonts w:ascii="微软雅黑" w:hAnsi="微软雅黑" w:eastAsia="微软雅黑"/>
        </w:rPr>
      </w:pPr>
      <w:r>
        <w:drawing>
          <wp:inline distT="0" distB="0" distL="0" distR="0">
            <wp:extent cx="5270500" cy="329057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微软雅黑" w:hAnsi="微软雅黑" w:eastAsia="微软雅黑"/>
        </w:rPr>
      </w:pPr>
    </w:p>
    <w:p>
      <w:pPr>
        <w:spacing w:line="360" w:lineRule="auto"/>
        <w:ind w:firstLine="420" w:firstLineChars="200"/>
        <w:rPr>
          <w:rFonts w:ascii="微软雅黑" w:hAnsi="微软雅黑" w:eastAsia="微软雅黑"/>
        </w:rPr>
      </w:pPr>
    </w:p>
    <w:p>
      <w:pPr>
        <w:spacing w:line="360" w:lineRule="auto"/>
        <w:ind w:firstLine="420" w:firstLineChars="200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C.设置Module依赖包，右键选择新建的Module，选中【Open Module Settings】，在Dependencies tab页中，点击加号，选择【JARs or directories】，选择提前下载并解压好的flink dependencies文件夹后单击OK</w:t>
      </w:r>
    </w:p>
    <w:p>
      <w:pPr>
        <w:spacing w:line="360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270500" cy="44113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D.将scala sdk添加到module中，依次选择【File-&gt;Project Structure-&gt;Global Libraries】，右键选择创建的scala sdk，点击【Add to modules】</w:t>
      </w:r>
    </w:p>
    <w:p>
      <w:pPr>
        <w:spacing w:line="360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273040" cy="3142615"/>
            <wp:effectExtent l="9525" t="9525" r="20955" b="17780"/>
            <wp:docPr id="129" name="图片 129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电脑屏幕的截图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b="287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6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E.在弹出框中选中刚刚创建的Module，完成了添加sdk的操作。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载入代码</w:t>
      </w:r>
    </w:p>
    <w:p>
      <w:pPr>
        <w:numPr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将已经获取到的Main.scala和S3Writer.scala放置在这个module下的src文件夹中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。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运行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双击Main.scala进入编辑界面，将例如accessKey、secretKey、bucket、topic参数设置为自己所有的，并根据自己的需要修改其他的参数，然后在编辑界面中点击右键选中Run即可运行。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流程图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31940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B8B78"/>
    <w:multiLevelType w:val="multilevel"/>
    <w:tmpl w:val="508B8B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44B87"/>
    <w:rsid w:val="03944B8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nQ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2020-06-12T13:48:00Z</dcterms:created>
  <dc:creator>QinQS</dc:creator>
  <cp:lastModifiedBy>QinQS</cp:lastModifiedBy>
  <dcterms:modified xsi:type="dcterms:W3CDTF">2020-06-12T14:13:35Z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